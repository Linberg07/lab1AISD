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B36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790DCACE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212A4C2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6EB75B3D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0B34176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687318D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28D006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1655DC92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6FB7C6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E000BD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489289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CE782E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957B10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99ECF8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C8D640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4742905F" w14:textId="77777777"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14:paraId="5FA958B6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14:paraId="7EBD33E7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«Изучение и практическое применение однонаправленных списков. Реализация модульного тестирования»</w:t>
      </w:r>
    </w:p>
    <w:p w14:paraId="3B7D1370" w14:textId="77777777" w:rsidR="00BA5D27" w:rsidRPr="000F330D" w:rsidRDefault="00F61841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485F868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13B8D6E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518A73F" w14:textId="77777777"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14:paraId="0DD4DB21" w14:textId="77777777" w:rsidR="00BA5D27" w:rsidRDefault="00BA5D27" w:rsidP="00BA5D27">
      <w:pPr>
        <w:jc w:val="center"/>
        <w:rPr>
          <w:b/>
          <w:sz w:val="28"/>
          <w:szCs w:val="28"/>
        </w:rPr>
      </w:pPr>
    </w:p>
    <w:p w14:paraId="39E7402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794F6B9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8CA204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D4419A1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898224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F681A7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7CC402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1C66B8B" w14:textId="46C42AE3"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1E37D0">
        <w:rPr>
          <w:sz w:val="28"/>
          <w:szCs w:val="28"/>
        </w:rPr>
        <w:t>Горбанев А.В</w:t>
      </w:r>
    </w:p>
    <w:p w14:paraId="341876A2" w14:textId="77777777"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Pr="00BA5D27">
        <w:rPr>
          <w:sz w:val="28"/>
          <w:szCs w:val="28"/>
        </w:rPr>
        <w:t>Тутуева А.В.</w:t>
      </w:r>
    </w:p>
    <w:p w14:paraId="298BF51B" w14:textId="77777777" w:rsidR="00BA5D27" w:rsidRPr="000F330D" w:rsidRDefault="00BA5D27" w:rsidP="00BA5D27">
      <w:pPr>
        <w:rPr>
          <w:sz w:val="28"/>
          <w:szCs w:val="28"/>
        </w:rPr>
      </w:pPr>
    </w:p>
    <w:p w14:paraId="7946C587" w14:textId="77777777"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2B14B924" w14:textId="77777777"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50F5F89" w14:textId="77777777"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0F338" w14:textId="77777777"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14:paraId="700F8D1F" w14:textId="77777777"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E00A" w14:textId="77777777" w:rsidR="00F61841" w:rsidRDefault="00293EE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3990AA30" w14:textId="77777777" w:rsidR="00F61841" w:rsidRDefault="00293EE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7DDDC302" w14:textId="77777777" w:rsidR="00F61841" w:rsidRDefault="00293EE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11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3F8F202F" w14:textId="77777777" w:rsidR="00F61841" w:rsidRDefault="00293EE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14:paraId="70D279AC" w14:textId="77777777" w:rsidR="00F61841" w:rsidRDefault="00F61841">
          <w:r>
            <w:rPr>
              <w:b/>
              <w:bCs/>
            </w:rPr>
            <w:fldChar w:fldCharType="end"/>
          </w:r>
        </w:p>
      </w:sdtContent>
    </w:sdt>
    <w:p w14:paraId="5592AA14" w14:textId="77777777" w:rsidR="00F61841" w:rsidRDefault="00F61841" w:rsidP="00F61841">
      <w:pPr>
        <w:ind w:firstLine="0"/>
        <w:jc w:val="center"/>
        <w:rPr>
          <w:szCs w:val="28"/>
        </w:rPr>
      </w:pPr>
    </w:p>
    <w:p w14:paraId="76939EFF" w14:textId="77777777"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847A5C2" w14:textId="77777777"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5082721"/>
      <w:r>
        <w:lastRenderedPageBreak/>
        <w:t>Постановка задачи и описание реализуемого класса и методов</w:t>
      </w:r>
      <w:bookmarkEnd w:id="0"/>
    </w:p>
    <w:p w14:paraId="0FAEC68A" w14:textId="6569E38A" w:rsidR="00525E9F" w:rsidRPr="00E517D5" w:rsidRDefault="00525E9F" w:rsidP="00525E9F">
      <w:pPr>
        <w:jc w:val="both"/>
      </w:pPr>
      <w:r>
        <w:t xml:space="preserve">Реализовать класс связного однонаправленного списка с набором методов. </w:t>
      </w:r>
      <w:r w:rsidR="00E517D5">
        <w:t xml:space="preserve">Использую для данной задачи класс </w:t>
      </w:r>
      <w:r w:rsidR="00E517D5">
        <w:rPr>
          <w:lang w:val="en-US"/>
        </w:rPr>
        <w:t>List</w:t>
      </w:r>
      <w:r w:rsidR="00E517D5" w:rsidRPr="00E517D5">
        <w:t xml:space="preserve"> </w:t>
      </w:r>
      <w:r w:rsidR="00E517D5">
        <w:t xml:space="preserve">, содержащий в себе класс элементов </w:t>
      </w:r>
      <w:r w:rsidR="00E517D5">
        <w:rPr>
          <w:lang w:val="en-US"/>
        </w:rPr>
        <w:t>Node</w:t>
      </w:r>
      <w:r w:rsidR="00E517D5">
        <w:t>.</w:t>
      </w:r>
    </w:p>
    <w:p w14:paraId="00565FB7" w14:textId="3DE704A1" w:rsidR="00525E9F" w:rsidRDefault="0027090F" w:rsidP="00525E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D34A2" wp14:editId="3D59ED07">
            <wp:extent cx="5935980" cy="3139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4A7" w14:textId="5F2A70BA" w:rsidR="00525E9F" w:rsidRDefault="00525E9F" w:rsidP="00525E9F">
      <w:pPr>
        <w:jc w:val="center"/>
        <w:rPr>
          <w:lang w:val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23"/>
        <w:gridCol w:w="5495"/>
        <w:gridCol w:w="1588"/>
      </w:tblGrid>
      <w:tr w:rsidR="005E194D" w:rsidRPr="00D621BD" w14:paraId="27109F06" w14:textId="77777777" w:rsidTr="00503E3E">
        <w:tc>
          <w:tcPr>
            <w:tcW w:w="2547" w:type="dxa"/>
          </w:tcPr>
          <w:p w14:paraId="5164EFD0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668" w:type="dxa"/>
          </w:tcPr>
          <w:p w14:paraId="2850D15C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14:paraId="3F7C853F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14:paraId="1B704BCA" w14:textId="77777777" w:rsidTr="00503E3E">
        <w:tc>
          <w:tcPr>
            <w:tcW w:w="2547" w:type="dxa"/>
          </w:tcPr>
          <w:p w14:paraId="43B17A8D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push_back(int)</w:t>
            </w:r>
          </w:p>
        </w:tc>
        <w:tc>
          <w:tcPr>
            <w:tcW w:w="5668" w:type="dxa"/>
          </w:tcPr>
          <w:p w14:paraId="0AB7571B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14:paraId="36955F28" w14:textId="161D5F2B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27090F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5C832381" w14:textId="77777777" w:rsidTr="00503E3E">
        <w:tc>
          <w:tcPr>
            <w:tcW w:w="2547" w:type="dxa"/>
          </w:tcPr>
          <w:p w14:paraId="3E183815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push_front(int)</w:t>
            </w:r>
          </w:p>
        </w:tc>
        <w:tc>
          <w:tcPr>
            <w:tcW w:w="5668" w:type="dxa"/>
          </w:tcPr>
          <w:p w14:paraId="422C6435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14:paraId="3C0D1248" w14:textId="1C581C02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27090F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7658AD38" w14:textId="77777777" w:rsidTr="00503E3E">
        <w:tc>
          <w:tcPr>
            <w:tcW w:w="2547" w:type="dxa"/>
          </w:tcPr>
          <w:p w14:paraId="2DF5F36A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pop_back()</w:t>
            </w:r>
          </w:p>
        </w:tc>
        <w:tc>
          <w:tcPr>
            <w:tcW w:w="5668" w:type="dxa"/>
          </w:tcPr>
          <w:p w14:paraId="4F880465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14:paraId="301D7D32" w14:textId="0E8AD9DC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="00B873BA">
              <w:rPr>
                <w:rFonts w:eastAsiaTheme="majorEastAsia"/>
                <w:lang w:val="en-US"/>
              </w:rPr>
              <w:t>-1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33C001E2" w14:textId="77777777" w:rsidTr="00503E3E">
        <w:tc>
          <w:tcPr>
            <w:tcW w:w="2547" w:type="dxa"/>
          </w:tcPr>
          <w:p w14:paraId="42FA372D" w14:textId="77777777"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void pop_front()</w:t>
            </w:r>
          </w:p>
        </w:tc>
        <w:tc>
          <w:tcPr>
            <w:tcW w:w="5668" w:type="dxa"/>
          </w:tcPr>
          <w:p w14:paraId="1423A0AD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14:paraId="35D7D2D5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14:paraId="4D6A83BC" w14:textId="77777777" w:rsidTr="00503E3E">
        <w:tc>
          <w:tcPr>
            <w:tcW w:w="2547" w:type="dxa"/>
          </w:tcPr>
          <w:p w14:paraId="68150009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insert(int, size_t)</w:t>
            </w:r>
          </w:p>
        </w:tc>
        <w:tc>
          <w:tcPr>
            <w:tcW w:w="5668" w:type="dxa"/>
          </w:tcPr>
          <w:p w14:paraId="08AF374F" w14:textId="77777777"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14:paraId="44E9839A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288BCEA2" w14:textId="77777777" w:rsidTr="00503E3E">
        <w:tc>
          <w:tcPr>
            <w:tcW w:w="2547" w:type="dxa"/>
          </w:tcPr>
          <w:p w14:paraId="0A4CA681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int at(</w:t>
            </w:r>
            <w:r>
              <w:rPr>
                <w:rFonts w:eastAsiaTheme="majorEastAsia"/>
                <w:lang w:val="en-US"/>
              </w:rPr>
              <w:t xml:space="preserve">const </w:t>
            </w:r>
            <w:r w:rsidRPr="00D621BD">
              <w:rPr>
                <w:rFonts w:eastAsiaTheme="majorEastAsia"/>
                <w:lang w:val="en-US"/>
              </w:rPr>
              <w:t>int)</w:t>
            </w:r>
          </w:p>
        </w:tc>
        <w:tc>
          <w:tcPr>
            <w:tcW w:w="5668" w:type="dxa"/>
          </w:tcPr>
          <w:p w14:paraId="399C6939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14:paraId="407D78B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29DE4DAB" w14:textId="77777777" w:rsidTr="00503E3E">
        <w:tc>
          <w:tcPr>
            <w:tcW w:w="2547" w:type="dxa"/>
          </w:tcPr>
          <w:p w14:paraId="1682D666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remove(size_t)</w:t>
            </w:r>
          </w:p>
        </w:tc>
        <w:tc>
          <w:tcPr>
            <w:tcW w:w="5668" w:type="dxa"/>
          </w:tcPr>
          <w:p w14:paraId="3467CDB7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14:paraId="0D4BA3F9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6EEAE711" w14:textId="77777777" w:rsidTr="00503E3E">
        <w:tc>
          <w:tcPr>
            <w:tcW w:w="2547" w:type="dxa"/>
          </w:tcPr>
          <w:p w14:paraId="5056542A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size_t </w:t>
            </w:r>
            <w:r>
              <w:rPr>
                <w:rFonts w:eastAsiaTheme="majorEastAsia"/>
                <w:lang w:val="en-US"/>
              </w:rPr>
              <w:t>getSize</w:t>
            </w:r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14:paraId="1AE7AE32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14:paraId="45126CF6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14:paraId="7D56E630" w14:textId="77777777" w:rsidTr="00503E3E">
        <w:tc>
          <w:tcPr>
            <w:tcW w:w="2547" w:type="dxa"/>
          </w:tcPr>
          <w:p w14:paraId="44AF5EE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print_to_console()</w:t>
            </w:r>
          </w:p>
        </w:tc>
        <w:tc>
          <w:tcPr>
            <w:tcW w:w="5668" w:type="dxa"/>
          </w:tcPr>
          <w:p w14:paraId="16D7A034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14:paraId="6929A2C9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7AA60581" w14:textId="77777777" w:rsidTr="00503E3E">
        <w:tc>
          <w:tcPr>
            <w:tcW w:w="2547" w:type="dxa"/>
          </w:tcPr>
          <w:p w14:paraId="09C9B23B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668" w:type="dxa"/>
          </w:tcPr>
          <w:p w14:paraId="19C73F67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14:paraId="0BD80E37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03AA98A1" w14:textId="77777777" w:rsidTr="00503E3E">
        <w:tc>
          <w:tcPr>
            <w:tcW w:w="2547" w:type="dxa"/>
          </w:tcPr>
          <w:p w14:paraId="4E2E288A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set(size_t, int)</w:t>
            </w:r>
          </w:p>
        </w:tc>
        <w:tc>
          <w:tcPr>
            <w:tcW w:w="5668" w:type="dxa"/>
          </w:tcPr>
          <w:p w14:paraId="5BD60794" w14:textId="77777777"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14:paraId="3CEDA39D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14:paraId="6FFDD643" w14:textId="77777777" w:rsidTr="00503E3E">
        <w:tc>
          <w:tcPr>
            <w:tcW w:w="2547" w:type="dxa"/>
          </w:tcPr>
          <w:p w14:paraId="42ADFCC1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i</w:t>
            </w:r>
            <w:r w:rsidRPr="00D621BD">
              <w:rPr>
                <w:rFonts w:eastAsiaTheme="majorEastAsia"/>
                <w:lang w:val="en-US"/>
              </w:rPr>
              <w:t>sEmpty()</w:t>
            </w:r>
          </w:p>
        </w:tc>
        <w:tc>
          <w:tcPr>
            <w:tcW w:w="5668" w:type="dxa"/>
          </w:tcPr>
          <w:p w14:paraId="27C64EA8" w14:textId="77777777"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14:paraId="7DC45500" w14:textId="77777777"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14:paraId="7E8FDC3D" w14:textId="77777777" w:rsidTr="00503E3E">
        <w:tc>
          <w:tcPr>
            <w:tcW w:w="2547" w:type="dxa"/>
          </w:tcPr>
          <w:p w14:paraId="7811AC84" w14:textId="77777777"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r>
              <w:rPr>
                <w:rFonts w:eastAsiaTheme="majorEastAsia"/>
                <w:lang w:val="en-US"/>
              </w:rPr>
              <w:t>push_front(list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14:paraId="59143E9C" w14:textId="77777777"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14:paraId="78B2CDD8" w14:textId="799D3524" w:rsidR="005E194D" w:rsidRPr="00950AB9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>O</w:t>
            </w:r>
            <w:r w:rsidRPr="00950AB9">
              <w:rPr>
                <w:rFonts w:eastAsiaTheme="majorEastAsia"/>
              </w:rPr>
              <w:t>(</w:t>
            </w:r>
            <w:r w:rsidRPr="00D621BD">
              <w:rPr>
                <w:rFonts w:eastAsiaTheme="majorEastAsia"/>
                <w:lang w:val="en-US"/>
              </w:rPr>
              <w:t>n</w:t>
            </w:r>
            <w:r w:rsidR="00950AB9" w:rsidRPr="00950AB9">
              <w:rPr>
                <w:rFonts w:eastAsiaTheme="majorEastAsia"/>
              </w:rPr>
              <w:t>*</w:t>
            </w:r>
            <w:r w:rsidR="00950AB9">
              <w:rPr>
                <w:rFonts w:eastAsiaTheme="majorEastAsia"/>
                <w:lang w:val="en-US"/>
              </w:rPr>
              <w:t>m</w:t>
            </w:r>
            <w:r w:rsidRPr="00950AB9">
              <w:rPr>
                <w:rFonts w:eastAsiaTheme="majorEastAsia"/>
              </w:rPr>
              <w:t>)</w:t>
            </w:r>
            <w:r w:rsidR="00950AB9" w:rsidRPr="00950AB9">
              <w:rPr>
                <w:rFonts w:eastAsiaTheme="majorEastAsia"/>
              </w:rPr>
              <w:t>,</w:t>
            </w:r>
            <w:r w:rsidR="00950AB9">
              <w:rPr>
                <w:rFonts w:eastAsiaTheme="majorEastAsia"/>
                <w:lang w:val="en-US"/>
              </w:rPr>
              <w:t>n</w:t>
            </w:r>
            <w:r w:rsidR="00950AB9" w:rsidRPr="00950AB9">
              <w:rPr>
                <w:rFonts w:eastAsiaTheme="majorEastAsia"/>
              </w:rPr>
              <w:t>-</w:t>
            </w:r>
            <w:r w:rsidR="00950AB9">
              <w:rPr>
                <w:rFonts w:eastAsiaTheme="majorEastAsia"/>
              </w:rPr>
              <w:t>размер вставляемого списка,</w:t>
            </w:r>
            <w:r w:rsidR="00950AB9">
              <w:rPr>
                <w:rFonts w:eastAsiaTheme="majorEastAsia"/>
                <w:lang w:val="en-US"/>
              </w:rPr>
              <w:t>m</w:t>
            </w:r>
            <w:r w:rsidR="00950AB9" w:rsidRPr="00950AB9">
              <w:rPr>
                <w:rFonts w:eastAsiaTheme="majorEastAsia"/>
              </w:rPr>
              <w:t>-</w:t>
            </w:r>
            <w:r w:rsidR="00950AB9">
              <w:rPr>
                <w:rFonts w:eastAsiaTheme="majorEastAsia"/>
              </w:rPr>
              <w:t xml:space="preserve">размер списка в </w:t>
            </w:r>
            <w:r w:rsidR="00950AB9">
              <w:rPr>
                <w:rFonts w:eastAsiaTheme="majorEastAsia"/>
              </w:rPr>
              <w:lastRenderedPageBreak/>
              <w:t>который вставляют</w:t>
            </w:r>
          </w:p>
        </w:tc>
      </w:tr>
    </w:tbl>
    <w:p w14:paraId="70010B44" w14:textId="77777777" w:rsidR="00525E9F" w:rsidRDefault="00D01C43" w:rsidP="00D01C43">
      <w:pPr>
        <w:pStyle w:val="1"/>
      </w:pPr>
      <w:bookmarkStart w:id="1" w:name="_Toc55082722"/>
      <w:r>
        <w:lastRenderedPageBreak/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24"/>
        <w:gridCol w:w="5621"/>
      </w:tblGrid>
      <w:tr w:rsidR="00D01C43" w14:paraId="41A63177" w14:textId="77777777" w:rsidTr="000503D4">
        <w:tc>
          <w:tcPr>
            <w:tcW w:w="3724" w:type="dxa"/>
          </w:tcPr>
          <w:p w14:paraId="731A1A53" w14:textId="77777777"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5621" w:type="dxa"/>
          </w:tcPr>
          <w:p w14:paraId="4B70CE46" w14:textId="77777777"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14:paraId="365A914E" w14:textId="77777777" w:rsidTr="000503D4">
        <w:tc>
          <w:tcPr>
            <w:tcW w:w="3724" w:type="dxa"/>
          </w:tcPr>
          <w:p w14:paraId="1FC47A80" w14:textId="77777777" w:rsidR="00D01C43" w:rsidRPr="00D01C43" w:rsidRDefault="00D01C43" w:rsidP="00D01C43">
            <w:pPr>
              <w:ind w:firstLine="0"/>
              <w:rPr>
                <w:lang w:val="en-US"/>
              </w:rPr>
            </w:pPr>
            <w:r w:rsidRPr="00572C77">
              <w:rPr>
                <w:sz w:val="22"/>
                <w:szCs w:val="20"/>
                <w:lang w:val="en-US"/>
              </w:rPr>
              <w:t>CreateTest</w:t>
            </w:r>
          </w:p>
        </w:tc>
        <w:tc>
          <w:tcPr>
            <w:tcW w:w="5621" w:type="dxa"/>
          </w:tcPr>
          <w:p w14:paraId="4F9C32ED" w14:textId="77777777"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14:paraId="07388CA3" w14:textId="77777777" w:rsidTr="000503D4">
        <w:tc>
          <w:tcPr>
            <w:tcW w:w="3724" w:type="dxa"/>
          </w:tcPr>
          <w:p w14:paraId="4B8523B1" w14:textId="14521001" w:rsidR="00D01C43" w:rsidRPr="00572C77" w:rsidRDefault="00572C77" w:rsidP="00D01C43">
            <w:pPr>
              <w:ind w:firstLine="0"/>
              <w:rPr>
                <w:sz w:val="20"/>
                <w:szCs w:val="20"/>
                <w:lang w:val="en-US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PushBackEmptyTest</w:t>
            </w:r>
          </w:p>
        </w:tc>
        <w:tc>
          <w:tcPr>
            <w:tcW w:w="5621" w:type="dxa"/>
          </w:tcPr>
          <w:p w14:paraId="4DB72CA5" w14:textId="77777777"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14:paraId="01EF21FF" w14:textId="77777777" w:rsidTr="000503D4">
        <w:tc>
          <w:tcPr>
            <w:tcW w:w="3724" w:type="dxa"/>
          </w:tcPr>
          <w:p w14:paraId="1F7802C3" w14:textId="114D2AB5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PushBacknoEmptyTest</w:t>
            </w:r>
          </w:p>
        </w:tc>
        <w:tc>
          <w:tcPr>
            <w:tcW w:w="5621" w:type="dxa"/>
          </w:tcPr>
          <w:p w14:paraId="5A0EB97F" w14:textId="77777777"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14:paraId="36AC234B" w14:textId="77777777" w:rsidTr="000503D4">
        <w:tc>
          <w:tcPr>
            <w:tcW w:w="3724" w:type="dxa"/>
          </w:tcPr>
          <w:p w14:paraId="4DF7D37B" w14:textId="276204A0" w:rsidR="009604CC" w:rsidRPr="00572C77" w:rsidRDefault="00572C77" w:rsidP="009604CC">
            <w:pPr>
              <w:ind w:firstLine="0"/>
              <w:rPr>
                <w:sz w:val="22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PushFrontEmpyTest</w:t>
            </w:r>
          </w:p>
        </w:tc>
        <w:tc>
          <w:tcPr>
            <w:tcW w:w="5621" w:type="dxa"/>
          </w:tcPr>
          <w:p w14:paraId="3778F718" w14:textId="77777777"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14:paraId="6827EB9D" w14:textId="77777777" w:rsidTr="000503D4">
        <w:tc>
          <w:tcPr>
            <w:tcW w:w="3724" w:type="dxa"/>
          </w:tcPr>
          <w:p w14:paraId="04D2CA58" w14:textId="104E2257" w:rsidR="009604CC" w:rsidRPr="00572C77" w:rsidRDefault="00572C77" w:rsidP="009604CC">
            <w:pPr>
              <w:ind w:firstLine="0"/>
              <w:rPr>
                <w:sz w:val="22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PushFrontnoEmptyTest</w:t>
            </w:r>
          </w:p>
        </w:tc>
        <w:tc>
          <w:tcPr>
            <w:tcW w:w="5621" w:type="dxa"/>
          </w:tcPr>
          <w:p w14:paraId="25A93A22" w14:textId="77777777"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14:paraId="28D7D60D" w14:textId="77777777" w:rsidTr="000503D4">
        <w:tc>
          <w:tcPr>
            <w:tcW w:w="3724" w:type="dxa"/>
          </w:tcPr>
          <w:p w14:paraId="5E86C7E4" w14:textId="16F2966D" w:rsidR="009604CC" w:rsidRPr="00D01C43" w:rsidRDefault="00572C77" w:rsidP="009604CC">
            <w:pPr>
              <w:ind w:firstLine="0"/>
              <w:rPr>
                <w:lang w:val="en-US"/>
              </w:rPr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PopBackEmptyTest</w:t>
            </w:r>
          </w:p>
        </w:tc>
        <w:tc>
          <w:tcPr>
            <w:tcW w:w="5621" w:type="dxa"/>
          </w:tcPr>
          <w:p w14:paraId="73AF5835" w14:textId="1BA9E08F"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14:paraId="62020E84" w14:textId="77777777" w:rsidTr="000503D4">
        <w:tc>
          <w:tcPr>
            <w:tcW w:w="3724" w:type="dxa"/>
          </w:tcPr>
          <w:p w14:paraId="7B3B80AB" w14:textId="7DC20F76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PopBackOneElemTest</w:t>
            </w:r>
          </w:p>
        </w:tc>
        <w:tc>
          <w:tcPr>
            <w:tcW w:w="5621" w:type="dxa"/>
          </w:tcPr>
          <w:p w14:paraId="34C4190E" w14:textId="77777777"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14:paraId="1CFB1D13" w14:textId="77777777" w:rsidTr="000503D4">
        <w:tc>
          <w:tcPr>
            <w:tcW w:w="3724" w:type="dxa"/>
          </w:tcPr>
          <w:p w14:paraId="03F3D565" w14:textId="2E251F96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PopBackTest</w:t>
            </w:r>
          </w:p>
        </w:tc>
        <w:tc>
          <w:tcPr>
            <w:tcW w:w="5621" w:type="dxa"/>
          </w:tcPr>
          <w:p w14:paraId="3C4E2556" w14:textId="33A99FC4" w:rsidR="009604CC" w:rsidRDefault="009604CC" w:rsidP="009604CC">
            <w:pPr>
              <w:ind w:firstLine="0"/>
            </w:pPr>
            <w:r>
              <w:t xml:space="preserve">Проверка удаления элемента из конца </w:t>
            </w:r>
            <w:r w:rsidR="00572C77">
              <w:t>не</w:t>
            </w:r>
            <w:r>
              <w:t>пустого списка</w:t>
            </w:r>
          </w:p>
        </w:tc>
      </w:tr>
      <w:tr w:rsidR="009604CC" w14:paraId="2DB96BFC" w14:textId="77777777" w:rsidTr="000503D4">
        <w:tc>
          <w:tcPr>
            <w:tcW w:w="3724" w:type="dxa"/>
          </w:tcPr>
          <w:p w14:paraId="68972AA8" w14:textId="00BAD1B3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PopFrontEmptyTest</w:t>
            </w:r>
          </w:p>
        </w:tc>
        <w:tc>
          <w:tcPr>
            <w:tcW w:w="5621" w:type="dxa"/>
          </w:tcPr>
          <w:p w14:paraId="0A4C572F" w14:textId="3BE7C475"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14:paraId="1F4E353D" w14:textId="77777777" w:rsidTr="000503D4">
        <w:tc>
          <w:tcPr>
            <w:tcW w:w="3724" w:type="dxa"/>
          </w:tcPr>
          <w:p w14:paraId="3D706815" w14:textId="407ED127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PopFrontOneElemTest</w:t>
            </w:r>
          </w:p>
        </w:tc>
        <w:tc>
          <w:tcPr>
            <w:tcW w:w="5621" w:type="dxa"/>
          </w:tcPr>
          <w:p w14:paraId="1C55B6B0" w14:textId="77777777" w:rsidR="009604CC" w:rsidRPr="00E21007" w:rsidRDefault="009604CC" w:rsidP="009604CC">
            <w:pPr>
              <w:ind w:firstLine="0"/>
            </w:pPr>
            <w:r>
              <w:t>Проверка удаления элемента из начала списка с одним элементом</w:t>
            </w:r>
          </w:p>
        </w:tc>
      </w:tr>
      <w:tr w:rsidR="009604CC" w14:paraId="63E0FD02" w14:textId="77777777" w:rsidTr="000503D4">
        <w:tc>
          <w:tcPr>
            <w:tcW w:w="3724" w:type="dxa"/>
          </w:tcPr>
          <w:p w14:paraId="165D1A96" w14:textId="74C4ED15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PopFrontTest</w:t>
            </w:r>
          </w:p>
        </w:tc>
        <w:tc>
          <w:tcPr>
            <w:tcW w:w="5621" w:type="dxa"/>
          </w:tcPr>
          <w:p w14:paraId="0CD1B387" w14:textId="501E514F" w:rsidR="009604CC" w:rsidRDefault="009604CC" w:rsidP="009604CC">
            <w:pPr>
              <w:ind w:firstLine="0"/>
            </w:pPr>
            <w:r>
              <w:t xml:space="preserve">Проверка удаления элемента из начала </w:t>
            </w:r>
            <w:r w:rsidR="00572C77">
              <w:rPr>
                <w:lang w:val="kk-KZ"/>
              </w:rPr>
              <w:t>не</w:t>
            </w:r>
            <w:r>
              <w:t>пустого списка</w:t>
            </w:r>
          </w:p>
        </w:tc>
      </w:tr>
      <w:tr w:rsidR="009604CC" w14:paraId="6BD04379" w14:textId="77777777" w:rsidTr="000503D4">
        <w:tc>
          <w:tcPr>
            <w:tcW w:w="3724" w:type="dxa"/>
          </w:tcPr>
          <w:p w14:paraId="4957340E" w14:textId="1AC45490" w:rsidR="009604CC" w:rsidRPr="00572C77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InsertEmptySecondIndexTest</w:t>
            </w:r>
          </w:p>
        </w:tc>
        <w:tc>
          <w:tcPr>
            <w:tcW w:w="5621" w:type="dxa"/>
          </w:tcPr>
          <w:p w14:paraId="3174E05E" w14:textId="6E71AA36" w:rsidR="009604CC" w:rsidRDefault="009604CC" w:rsidP="009604CC">
            <w:pPr>
              <w:ind w:firstLine="0"/>
            </w:pPr>
            <w:r>
              <w:t xml:space="preserve">Проверка вставки элемента в пустой список на </w:t>
            </w:r>
            <w:r w:rsidR="00572C77">
              <w:t>вторую</w:t>
            </w:r>
            <w:r>
              <w:t xml:space="preserve"> позицию</w:t>
            </w:r>
          </w:p>
        </w:tc>
      </w:tr>
      <w:tr w:rsidR="009604CC" w14:paraId="527E018D" w14:textId="77777777" w:rsidTr="000503D4">
        <w:tc>
          <w:tcPr>
            <w:tcW w:w="3724" w:type="dxa"/>
          </w:tcPr>
          <w:p w14:paraId="2FB9642E" w14:textId="0AF3E55A" w:rsidR="009604CC" w:rsidRDefault="00572C77" w:rsidP="009604CC">
            <w:pPr>
              <w:ind w:firstLine="0"/>
            </w:pPr>
            <w:r w:rsidRPr="00572C77">
              <w:rPr>
                <w:rFonts w:ascii="Consolas" w:hAnsi="Consolas" w:cs="Consolas"/>
                <w:color w:val="000000"/>
                <w:sz w:val="22"/>
                <w:lang w:val="ru-KZ"/>
              </w:rPr>
              <w:t>InsertEmptyFirstIndexTest</w:t>
            </w:r>
          </w:p>
        </w:tc>
        <w:tc>
          <w:tcPr>
            <w:tcW w:w="5621" w:type="dxa"/>
          </w:tcPr>
          <w:p w14:paraId="76450FD9" w14:textId="5F49C7DD" w:rsidR="009604CC" w:rsidRDefault="009604CC" w:rsidP="009604CC">
            <w:pPr>
              <w:ind w:firstLine="0"/>
            </w:pPr>
            <w:r>
              <w:t xml:space="preserve">Проверка вставки элемента в пустой список на </w:t>
            </w:r>
            <w:r w:rsidR="00572C77">
              <w:rPr>
                <w:lang w:val="kk-KZ"/>
              </w:rPr>
              <w:t>первую</w:t>
            </w:r>
            <w:r>
              <w:t xml:space="preserve"> позицию</w:t>
            </w:r>
          </w:p>
        </w:tc>
      </w:tr>
      <w:tr w:rsidR="009604CC" w14:paraId="373DB94F" w14:textId="77777777" w:rsidTr="000503D4">
        <w:tc>
          <w:tcPr>
            <w:tcW w:w="3724" w:type="dxa"/>
          </w:tcPr>
          <w:p w14:paraId="470E52AB" w14:textId="0B43DB05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InsertFirstIndexTest</w:t>
            </w:r>
          </w:p>
        </w:tc>
        <w:tc>
          <w:tcPr>
            <w:tcW w:w="5621" w:type="dxa"/>
          </w:tcPr>
          <w:p w14:paraId="0B8638CD" w14:textId="308484C1" w:rsidR="009604CC" w:rsidRDefault="009604CC" w:rsidP="009604CC">
            <w:pPr>
              <w:ind w:firstLine="0"/>
            </w:pPr>
            <w:r>
              <w:t xml:space="preserve">Проверка вставки элемента в непустой список на </w:t>
            </w:r>
            <w:r w:rsidR="000503D4">
              <w:t>первую</w:t>
            </w:r>
            <w:r>
              <w:t xml:space="preserve"> позицию</w:t>
            </w:r>
          </w:p>
        </w:tc>
      </w:tr>
      <w:tr w:rsidR="009604CC" w14:paraId="3C6C6A8E" w14:textId="77777777" w:rsidTr="000503D4">
        <w:tc>
          <w:tcPr>
            <w:tcW w:w="3724" w:type="dxa"/>
          </w:tcPr>
          <w:p w14:paraId="55FAE550" w14:textId="49D1D6C1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InsertLastIndexTest</w:t>
            </w:r>
          </w:p>
        </w:tc>
        <w:tc>
          <w:tcPr>
            <w:tcW w:w="5621" w:type="dxa"/>
          </w:tcPr>
          <w:p w14:paraId="153C1132" w14:textId="4699A8C5" w:rsidR="009604CC" w:rsidRDefault="009604CC" w:rsidP="009604CC">
            <w:pPr>
              <w:ind w:firstLine="0"/>
            </w:pPr>
            <w:r>
              <w:t xml:space="preserve">Проверка вставки элемента в непустой список на </w:t>
            </w:r>
            <w:r w:rsidR="000503D4">
              <w:t>последнюю</w:t>
            </w:r>
            <w:r>
              <w:t xml:space="preserve"> позицию</w:t>
            </w:r>
          </w:p>
        </w:tc>
      </w:tr>
      <w:tr w:rsidR="009604CC" w14:paraId="6BCD050A" w14:textId="77777777" w:rsidTr="000503D4">
        <w:tc>
          <w:tcPr>
            <w:tcW w:w="3724" w:type="dxa"/>
          </w:tcPr>
          <w:p w14:paraId="264096B0" w14:textId="497130F6" w:rsidR="009604CC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InsertMiddleIndexTest</w:t>
            </w:r>
          </w:p>
        </w:tc>
        <w:tc>
          <w:tcPr>
            <w:tcW w:w="5621" w:type="dxa"/>
          </w:tcPr>
          <w:p w14:paraId="16E1B442" w14:textId="77777777"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14:paraId="6C6A9E8F" w14:textId="77777777" w:rsidTr="000503D4">
        <w:tc>
          <w:tcPr>
            <w:tcW w:w="3724" w:type="dxa"/>
          </w:tcPr>
          <w:p w14:paraId="33475243" w14:textId="7A4A840D" w:rsidR="009604CC" w:rsidRPr="00503E3E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AtTest</w:t>
            </w:r>
          </w:p>
        </w:tc>
        <w:tc>
          <w:tcPr>
            <w:tcW w:w="5621" w:type="dxa"/>
          </w:tcPr>
          <w:p w14:paraId="522B911B" w14:textId="77777777"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0503D4" w14:paraId="6A0E78F3" w14:textId="77777777" w:rsidTr="000503D4">
        <w:tc>
          <w:tcPr>
            <w:tcW w:w="3724" w:type="dxa"/>
          </w:tcPr>
          <w:p w14:paraId="5151C76A" w14:textId="770021ED" w:rsidR="000503D4" w:rsidRPr="00503E3E" w:rsidRDefault="000503D4" w:rsidP="009604CC">
            <w:pPr>
              <w:ind w:firstLine="0"/>
              <w:rPr>
                <w:lang w:val="en-US"/>
              </w:rPr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RemoveEmptyFirstIndex</w:t>
            </w:r>
          </w:p>
        </w:tc>
        <w:tc>
          <w:tcPr>
            <w:tcW w:w="5621" w:type="dxa"/>
          </w:tcPr>
          <w:p w14:paraId="495C03E6" w14:textId="3B7B6C6B" w:rsidR="000503D4" w:rsidRPr="000503D4" w:rsidRDefault="000503D4" w:rsidP="009604CC">
            <w:pPr>
              <w:ind w:firstLine="0"/>
              <w:rPr>
                <w:lang w:val="kk-KZ"/>
              </w:rPr>
            </w:pPr>
            <w:r>
              <w:t xml:space="preserve">Проверка удаления элемента из пустого списка </w:t>
            </w:r>
            <w:r>
              <w:rPr>
                <w:lang w:val="kk-KZ"/>
              </w:rPr>
              <w:t>с первой позиции</w:t>
            </w:r>
          </w:p>
        </w:tc>
      </w:tr>
      <w:tr w:rsidR="000503D4" w14:paraId="4A246A62" w14:textId="77777777" w:rsidTr="000503D4">
        <w:tc>
          <w:tcPr>
            <w:tcW w:w="3724" w:type="dxa"/>
          </w:tcPr>
          <w:p w14:paraId="4842FFC8" w14:textId="55DE48E7" w:rsidR="000503D4" w:rsidRPr="00D01C43" w:rsidRDefault="000503D4" w:rsidP="009604CC">
            <w:pPr>
              <w:ind w:firstLine="0"/>
              <w:rPr>
                <w:lang w:val="en-US"/>
              </w:rPr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RemoveFirstIndex</w:t>
            </w:r>
          </w:p>
        </w:tc>
        <w:tc>
          <w:tcPr>
            <w:tcW w:w="5621" w:type="dxa"/>
          </w:tcPr>
          <w:p w14:paraId="4D5B7F03" w14:textId="169EAA9E" w:rsidR="000503D4" w:rsidRDefault="000503D4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0503D4" w14:paraId="35702C52" w14:textId="77777777" w:rsidTr="000503D4">
        <w:tc>
          <w:tcPr>
            <w:tcW w:w="3724" w:type="dxa"/>
          </w:tcPr>
          <w:p w14:paraId="721218B3" w14:textId="3F17547F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lastRenderedPageBreak/>
              <w:t>RemoveunRealIndexinEmptyIndex</w:t>
            </w:r>
          </w:p>
        </w:tc>
        <w:tc>
          <w:tcPr>
            <w:tcW w:w="5621" w:type="dxa"/>
          </w:tcPr>
          <w:p w14:paraId="3B4A88D5" w14:textId="70B15031" w:rsidR="000503D4" w:rsidRDefault="000503D4" w:rsidP="009604CC">
            <w:pPr>
              <w:ind w:firstLine="0"/>
            </w:pPr>
            <w:r>
              <w:t>Проверка удаления элемента с несуществующей позиции в пустом списке</w:t>
            </w:r>
          </w:p>
        </w:tc>
      </w:tr>
      <w:tr w:rsidR="000503D4" w14:paraId="42461B43" w14:textId="77777777" w:rsidTr="000503D4">
        <w:tc>
          <w:tcPr>
            <w:tcW w:w="3724" w:type="dxa"/>
          </w:tcPr>
          <w:p w14:paraId="2B611092" w14:textId="59E570C7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RemoveunRealIndexTest</w:t>
            </w:r>
          </w:p>
        </w:tc>
        <w:tc>
          <w:tcPr>
            <w:tcW w:w="5621" w:type="dxa"/>
          </w:tcPr>
          <w:p w14:paraId="45C56F28" w14:textId="22FF92A4" w:rsidR="000503D4" w:rsidRDefault="000503D4" w:rsidP="009604CC">
            <w:pPr>
              <w:ind w:firstLine="0"/>
            </w:pPr>
            <w:r>
              <w:t>Проверка удаления элемента с несуществующей позиции в непустом списке</w:t>
            </w:r>
          </w:p>
        </w:tc>
      </w:tr>
      <w:tr w:rsidR="000503D4" w14:paraId="61A3F0DC" w14:textId="77777777" w:rsidTr="000503D4">
        <w:tc>
          <w:tcPr>
            <w:tcW w:w="3724" w:type="dxa"/>
          </w:tcPr>
          <w:p w14:paraId="1690A8FE" w14:textId="5354DBC9" w:rsidR="000503D4" w:rsidRDefault="000503D4" w:rsidP="009604CC">
            <w:pPr>
              <w:ind w:firstLine="0"/>
            </w:pPr>
            <w:r w:rsidRPr="000503D4">
              <w:rPr>
                <w:rFonts w:ascii="Consolas" w:hAnsi="Consolas" w:cs="Consolas"/>
                <w:color w:val="000000"/>
                <w:sz w:val="22"/>
                <w:lang w:val="ru-KZ"/>
              </w:rPr>
              <w:t>GetSizeEmptyTest</w:t>
            </w:r>
          </w:p>
        </w:tc>
        <w:tc>
          <w:tcPr>
            <w:tcW w:w="5621" w:type="dxa"/>
          </w:tcPr>
          <w:p w14:paraId="46AFCEF9" w14:textId="0A697B2C" w:rsidR="000503D4" w:rsidRDefault="000503D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0503D4" w14:paraId="05D81352" w14:textId="77777777" w:rsidTr="000503D4">
        <w:tc>
          <w:tcPr>
            <w:tcW w:w="3724" w:type="dxa"/>
          </w:tcPr>
          <w:p w14:paraId="695C0FEC" w14:textId="2EE52069" w:rsidR="000503D4" w:rsidRDefault="000503D4" w:rsidP="009604CC">
            <w:pPr>
              <w:ind w:firstLine="0"/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GetSizeTest</w:t>
            </w:r>
          </w:p>
        </w:tc>
        <w:tc>
          <w:tcPr>
            <w:tcW w:w="5621" w:type="dxa"/>
          </w:tcPr>
          <w:p w14:paraId="0BDBAF13" w14:textId="71795F4B" w:rsidR="000503D4" w:rsidRDefault="000503D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8532D3" w14:paraId="19A141E5" w14:textId="77777777" w:rsidTr="000503D4">
        <w:tc>
          <w:tcPr>
            <w:tcW w:w="3724" w:type="dxa"/>
          </w:tcPr>
          <w:p w14:paraId="62F9B9B9" w14:textId="24968A53" w:rsidR="008532D3" w:rsidRPr="008532D3" w:rsidRDefault="008532D3" w:rsidP="009604CC">
            <w:pPr>
              <w:ind w:firstLine="0"/>
              <w:rPr>
                <w:rFonts w:ascii="Consolas" w:hAnsi="Consolas" w:cs="Consolas"/>
                <w:color w:val="000000"/>
                <w:sz w:val="22"/>
                <w:lang w:val="ru-KZ"/>
              </w:rPr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ClearTest</w:t>
            </w:r>
          </w:p>
        </w:tc>
        <w:tc>
          <w:tcPr>
            <w:tcW w:w="5621" w:type="dxa"/>
          </w:tcPr>
          <w:p w14:paraId="2156CA72" w14:textId="419C1DD5" w:rsidR="008532D3" w:rsidRDefault="008532D3" w:rsidP="00D02B94">
            <w:pPr>
              <w:ind w:firstLine="0"/>
            </w:pPr>
            <w:r>
              <w:t>Проверка на удаления списка</w:t>
            </w:r>
          </w:p>
        </w:tc>
      </w:tr>
      <w:tr w:rsidR="000503D4" w14:paraId="21DE2FDA" w14:textId="77777777" w:rsidTr="000503D4">
        <w:tc>
          <w:tcPr>
            <w:tcW w:w="3724" w:type="dxa"/>
          </w:tcPr>
          <w:p w14:paraId="4D69D2BB" w14:textId="2A1D39EF" w:rsidR="000503D4" w:rsidRPr="009604CC" w:rsidRDefault="008532D3" w:rsidP="00D02B94">
            <w:pPr>
              <w:ind w:firstLine="0"/>
              <w:rPr>
                <w:lang w:val="en-US"/>
              </w:rPr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SetunRealIndexTest</w:t>
            </w:r>
          </w:p>
        </w:tc>
        <w:tc>
          <w:tcPr>
            <w:tcW w:w="5621" w:type="dxa"/>
          </w:tcPr>
          <w:p w14:paraId="6FC634A2" w14:textId="21623523" w:rsidR="000503D4" w:rsidRDefault="000503D4" w:rsidP="00D02B94">
            <w:pPr>
              <w:ind w:firstLine="0"/>
            </w:pPr>
            <w:r>
              <w:t xml:space="preserve">Проверка замены </w:t>
            </w:r>
            <w:r w:rsidR="008532D3">
              <w:t>несуществующего индекса в непустом списке</w:t>
            </w:r>
          </w:p>
        </w:tc>
      </w:tr>
      <w:tr w:rsidR="000503D4" w14:paraId="770B79BD" w14:textId="77777777" w:rsidTr="000503D4">
        <w:tc>
          <w:tcPr>
            <w:tcW w:w="3724" w:type="dxa"/>
          </w:tcPr>
          <w:p w14:paraId="63DE818E" w14:textId="4E51232A" w:rsidR="000503D4" w:rsidRDefault="008532D3" w:rsidP="00D02B94">
            <w:pPr>
              <w:ind w:firstLine="0"/>
            </w:pPr>
            <w:r w:rsidRPr="008532D3">
              <w:rPr>
                <w:rFonts w:ascii="Consolas" w:hAnsi="Consolas" w:cs="Consolas"/>
                <w:color w:val="000000"/>
                <w:sz w:val="22"/>
                <w:lang w:val="ru-KZ"/>
              </w:rPr>
              <w:t>SetEmptyIndexTest</w:t>
            </w:r>
          </w:p>
        </w:tc>
        <w:tc>
          <w:tcPr>
            <w:tcW w:w="5621" w:type="dxa"/>
          </w:tcPr>
          <w:p w14:paraId="6A1D09BD" w14:textId="517C41FE" w:rsidR="000503D4" w:rsidRDefault="008532D3" w:rsidP="00D02B94">
            <w:pPr>
              <w:ind w:firstLine="0"/>
            </w:pPr>
            <w:r>
              <w:t>Проверка замены несуществующего индекса в пустом списке</w:t>
            </w:r>
          </w:p>
        </w:tc>
      </w:tr>
      <w:tr w:rsidR="000503D4" w14:paraId="115CE968" w14:textId="77777777" w:rsidTr="000503D4">
        <w:tc>
          <w:tcPr>
            <w:tcW w:w="3724" w:type="dxa"/>
          </w:tcPr>
          <w:p w14:paraId="0E4A3EF3" w14:textId="11B3AA8E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SetFirstIndexTest</w:t>
            </w:r>
          </w:p>
        </w:tc>
        <w:tc>
          <w:tcPr>
            <w:tcW w:w="5621" w:type="dxa"/>
          </w:tcPr>
          <w:p w14:paraId="515DAA59" w14:textId="687A3FF7" w:rsidR="000503D4" w:rsidRDefault="000503D4" w:rsidP="00D02B94">
            <w:pPr>
              <w:ind w:firstLine="0"/>
            </w:pPr>
            <w:r>
              <w:t xml:space="preserve">Проверка замены значения </w:t>
            </w:r>
            <w:r w:rsidR="00886452">
              <w:t>первого элемента в непустом списке</w:t>
            </w:r>
          </w:p>
        </w:tc>
      </w:tr>
      <w:tr w:rsidR="000503D4" w14:paraId="7293AEBC" w14:textId="77777777" w:rsidTr="000503D4">
        <w:tc>
          <w:tcPr>
            <w:tcW w:w="3724" w:type="dxa"/>
          </w:tcPr>
          <w:p w14:paraId="347302CA" w14:textId="502E4727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SetLastIndexTest</w:t>
            </w:r>
          </w:p>
        </w:tc>
        <w:tc>
          <w:tcPr>
            <w:tcW w:w="5621" w:type="dxa"/>
          </w:tcPr>
          <w:p w14:paraId="3B3EC837" w14:textId="0919FA80" w:rsidR="000503D4" w:rsidRDefault="00886452" w:rsidP="00D02B94">
            <w:pPr>
              <w:ind w:firstLine="0"/>
            </w:pPr>
            <w:r>
              <w:t>Проверка замены значения последнего элемента в непустом списке</w:t>
            </w:r>
          </w:p>
        </w:tc>
      </w:tr>
      <w:tr w:rsidR="000503D4" w14:paraId="03105C37" w14:textId="77777777" w:rsidTr="000503D4">
        <w:tc>
          <w:tcPr>
            <w:tcW w:w="3724" w:type="dxa"/>
          </w:tcPr>
          <w:p w14:paraId="26A34A73" w14:textId="6AD2C0BE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isEmptynoEmptyTest</w:t>
            </w:r>
          </w:p>
        </w:tc>
        <w:tc>
          <w:tcPr>
            <w:tcW w:w="5621" w:type="dxa"/>
          </w:tcPr>
          <w:p w14:paraId="616BE3D5" w14:textId="43D6B1CC" w:rsidR="000503D4" w:rsidRDefault="000503D4" w:rsidP="00D02B94">
            <w:pPr>
              <w:ind w:firstLine="0"/>
            </w:pPr>
            <w:r>
              <w:t xml:space="preserve">Проверка определения пустоты </w:t>
            </w:r>
            <w:r w:rsidR="00886452">
              <w:t xml:space="preserve">непустого </w:t>
            </w:r>
            <w:r>
              <w:t>списка</w:t>
            </w:r>
          </w:p>
        </w:tc>
      </w:tr>
      <w:tr w:rsidR="000503D4" w14:paraId="56FC0647" w14:textId="77777777" w:rsidTr="000503D4">
        <w:tc>
          <w:tcPr>
            <w:tcW w:w="3724" w:type="dxa"/>
          </w:tcPr>
          <w:p w14:paraId="25AE6ACC" w14:textId="6FB67FA5" w:rsidR="000503D4" w:rsidRPr="009604CC" w:rsidRDefault="00886452" w:rsidP="00D02B94">
            <w:pPr>
              <w:ind w:firstLine="0"/>
              <w:rPr>
                <w:lang w:val="en-US"/>
              </w:rPr>
            </w:pPr>
            <w:r w:rsidRPr="00886452">
              <w:rPr>
                <w:rFonts w:ascii="Consolas" w:hAnsi="Consolas" w:cs="Consolas"/>
                <w:color w:val="000000"/>
                <w:sz w:val="22"/>
                <w:lang w:val="ru-KZ"/>
              </w:rPr>
              <w:t>isEmptyTest</w:t>
            </w:r>
          </w:p>
        </w:tc>
        <w:tc>
          <w:tcPr>
            <w:tcW w:w="5621" w:type="dxa"/>
          </w:tcPr>
          <w:p w14:paraId="2F43CC29" w14:textId="48B4E079" w:rsidR="000503D4" w:rsidRDefault="000503D4" w:rsidP="00D02B94">
            <w:pPr>
              <w:ind w:firstLine="0"/>
            </w:pPr>
            <w:r>
              <w:t>Проверка определения пустоты</w:t>
            </w:r>
            <w:r w:rsidR="00886452">
              <w:t xml:space="preserve"> пустого </w:t>
            </w:r>
            <w:r>
              <w:t xml:space="preserve"> списка</w:t>
            </w:r>
          </w:p>
        </w:tc>
      </w:tr>
      <w:tr w:rsidR="000503D4" w14:paraId="528F19EA" w14:textId="77777777" w:rsidTr="000503D4">
        <w:tc>
          <w:tcPr>
            <w:tcW w:w="3724" w:type="dxa"/>
          </w:tcPr>
          <w:p w14:paraId="1D89B347" w14:textId="6E046E0C" w:rsidR="000503D4" w:rsidRPr="009604CC" w:rsidRDefault="00C86195" w:rsidP="00D02B94">
            <w:pPr>
              <w:ind w:firstLine="0"/>
              <w:rPr>
                <w:lang w:val="en-US"/>
              </w:rPr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PushFrontListTest</w:t>
            </w:r>
          </w:p>
        </w:tc>
        <w:tc>
          <w:tcPr>
            <w:tcW w:w="5621" w:type="dxa"/>
          </w:tcPr>
          <w:p w14:paraId="46AF6A55" w14:textId="1F0DF178" w:rsidR="000503D4" w:rsidRDefault="000503D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0503D4" w14:paraId="72B57A6F" w14:textId="77777777" w:rsidTr="000503D4">
        <w:tc>
          <w:tcPr>
            <w:tcW w:w="3724" w:type="dxa"/>
          </w:tcPr>
          <w:p w14:paraId="56E21A72" w14:textId="128E2E72" w:rsidR="000503D4" w:rsidRDefault="00C86195" w:rsidP="00D02B94">
            <w:pPr>
              <w:ind w:firstLine="0"/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PushFrontListSecondEmptyTest</w:t>
            </w:r>
          </w:p>
        </w:tc>
        <w:tc>
          <w:tcPr>
            <w:tcW w:w="5621" w:type="dxa"/>
          </w:tcPr>
          <w:p w14:paraId="3B1D6B98" w14:textId="00F1512F" w:rsidR="000503D4" w:rsidRDefault="000503D4" w:rsidP="00D02B94">
            <w:pPr>
              <w:ind w:firstLine="0"/>
            </w:pPr>
            <w:r>
              <w:t xml:space="preserve">Проверка вставки </w:t>
            </w:r>
            <w:r w:rsidR="00C86195">
              <w:t>пустого списка в непустой</w:t>
            </w:r>
          </w:p>
        </w:tc>
      </w:tr>
      <w:tr w:rsidR="000503D4" w14:paraId="28C8D48F" w14:textId="77777777" w:rsidTr="000503D4">
        <w:tc>
          <w:tcPr>
            <w:tcW w:w="3724" w:type="dxa"/>
          </w:tcPr>
          <w:p w14:paraId="3726FAD2" w14:textId="590ADAD9" w:rsidR="000503D4" w:rsidRPr="009604CC" w:rsidRDefault="00C86195" w:rsidP="00D02B94">
            <w:pPr>
              <w:ind w:firstLine="0"/>
              <w:rPr>
                <w:lang w:val="en-US"/>
              </w:rPr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PushFrontListFirstEmptyTest</w:t>
            </w:r>
          </w:p>
        </w:tc>
        <w:tc>
          <w:tcPr>
            <w:tcW w:w="5621" w:type="dxa"/>
          </w:tcPr>
          <w:p w14:paraId="6D7125ED" w14:textId="5BA81638" w:rsidR="000503D4" w:rsidRDefault="000503D4" w:rsidP="00D02B94">
            <w:pPr>
              <w:ind w:firstLine="0"/>
            </w:pPr>
            <w:r>
              <w:t xml:space="preserve">Проверка вставки </w:t>
            </w:r>
            <w:r w:rsidR="00C86195">
              <w:t>непустого списка в пустой</w:t>
            </w:r>
          </w:p>
        </w:tc>
      </w:tr>
      <w:tr w:rsidR="000503D4" w14:paraId="277D1947" w14:textId="77777777" w:rsidTr="000503D4">
        <w:tc>
          <w:tcPr>
            <w:tcW w:w="3724" w:type="dxa"/>
          </w:tcPr>
          <w:p w14:paraId="3B8F354F" w14:textId="080C20FE" w:rsidR="000503D4" w:rsidRDefault="00C86195" w:rsidP="00D02B94">
            <w:pPr>
              <w:ind w:firstLine="0"/>
            </w:pPr>
            <w:r w:rsidRPr="00C86195">
              <w:rPr>
                <w:rFonts w:ascii="Consolas" w:hAnsi="Consolas" w:cs="Consolas"/>
                <w:color w:val="000000"/>
                <w:sz w:val="22"/>
                <w:lang w:val="ru-KZ"/>
              </w:rPr>
              <w:t>PushFrontListEmptyTest</w:t>
            </w:r>
          </w:p>
        </w:tc>
        <w:tc>
          <w:tcPr>
            <w:tcW w:w="5621" w:type="dxa"/>
          </w:tcPr>
          <w:p w14:paraId="7FFCFCD9" w14:textId="2AA439BA" w:rsidR="000503D4" w:rsidRDefault="000503D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</w:tbl>
    <w:p w14:paraId="6411B80A" w14:textId="77777777" w:rsidR="00D01C43" w:rsidRDefault="00D02B94" w:rsidP="00D02B94">
      <w:pPr>
        <w:pStyle w:val="1"/>
      </w:pPr>
      <w:bookmarkStart w:id="2" w:name="_Toc55082723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14:paraId="04A50313" w14:textId="77777777" w:rsidTr="00D02B94">
        <w:tc>
          <w:tcPr>
            <w:tcW w:w="9345" w:type="dxa"/>
          </w:tcPr>
          <w:p w14:paraId="16CE5524" w14:textId="77777777"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List.h</w:t>
            </w:r>
          </w:p>
        </w:tc>
      </w:tr>
      <w:tr w:rsidR="00D02B94" w14:paraId="22F1AE53" w14:textId="77777777" w:rsidTr="00D02B94">
        <w:tc>
          <w:tcPr>
            <w:tcW w:w="9345" w:type="dxa"/>
          </w:tcPr>
          <w:p w14:paraId="76B5496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23CDB7C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2610328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LIST_H</w:t>
            </w:r>
          </w:p>
          <w:p w14:paraId="566F015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LIST_H</w:t>
            </w:r>
          </w:p>
          <w:p w14:paraId="7B943FF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01662E1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802CF8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2EE0E14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042E9D8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List();</w:t>
            </w:r>
          </w:p>
          <w:p w14:paraId="0B5D59B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747CB5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3850F79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push_front(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5362E2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pop_back();</w:t>
            </w:r>
          </w:p>
          <w:p w14:paraId="5A96262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pop_front();</w:t>
            </w:r>
          </w:p>
          <w:p w14:paraId="4D435E2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clear();</w:t>
            </w:r>
          </w:p>
          <w:p w14:paraId="2C807EF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 };</w:t>
            </w:r>
          </w:p>
          <w:p w14:paraId="5892F64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8FE34D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B3E076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5AED87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print_to_console();</w:t>
            </w:r>
          </w:p>
          <w:p w14:paraId="5FB2B27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set(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575F87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isEmpty();</w:t>
            </w:r>
          </w:p>
          <w:p w14:paraId="79C8E62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push_front(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B31937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7F2683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995AE4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E4A88A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C69E38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pNext;</w:t>
            </w:r>
          </w:p>
          <w:p w14:paraId="754AC95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data;</w:t>
            </w:r>
          </w:p>
          <w:p w14:paraId="511A44B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7CB69C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1A72D0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5771EB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5E21CA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E72527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22D3701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2480AED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head;</w:t>
            </w:r>
          </w:p>
          <w:p w14:paraId="77BFA78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0E8A957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5951C0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461D11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::List() {</w:t>
            </w:r>
          </w:p>
          <w:p w14:paraId="679EA22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 = 0;</w:t>
            </w:r>
          </w:p>
          <w:p w14:paraId="4BBF09A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AE15B6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27D3AB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94166E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2D15742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B15B38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A9597E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7F0C8B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B51DC7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E82B67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179EBDC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FE3979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193B785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983639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090591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CB7B5C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4EC48F7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5C1C19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52BCDF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::push_front(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0C8A357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D328FF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7C9E03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6AC07A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0AF8CA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9B3D8D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2392281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next_item;</w:t>
            </w:r>
          </w:p>
          <w:p w14:paraId="3918C37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current-&gt;data;</w:t>
            </w:r>
          </w:p>
          <w:p w14:paraId="061050A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AF3D48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swap;</w:t>
            </w:r>
          </w:p>
          <w:p w14:paraId="372C935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441E0E3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swap = current-&gt;data;</w:t>
            </w:r>
          </w:p>
          <w:p w14:paraId="5014D72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next_item;</w:t>
            </w:r>
          </w:p>
          <w:p w14:paraId="4A8EFEA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swap;</w:t>
            </w:r>
          </w:p>
          <w:p w14:paraId="6ACD61A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4283AF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(next_item);</w:t>
            </w:r>
          </w:p>
          <w:p w14:paraId="766A831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F3340F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C507EF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572413A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1E13283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FFB90F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::pop_back()</w:t>
            </w:r>
          </w:p>
          <w:p w14:paraId="50F42CC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426726E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0A4C973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751889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1) {</w:t>
            </w:r>
          </w:p>
          <w:p w14:paraId="4DF12B5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3818B4C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26DCCA2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F4518E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8D9601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&gt; 1) {</w:t>
            </w:r>
          </w:p>
          <w:p w14:paraId="664803B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Size - 2; i++) {</w:t>
            </w:r>
          </w:p>
          <w:p w14:paraId="73C411A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43E6CD2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859FB2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current-&gt;pNext;</w:t>
            </w:r>
          </w:p>
          <w:p w14:paraId="7F05162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012EDFB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E48F5F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5012304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4D2BD6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3B804D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59D597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407EAD2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warning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56C6B45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(warning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0009C3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276799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2623A73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0D2D18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2BC2A9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::pop_front()</w:t>
            </w:r>
          </w:p>
          <w:p w14:paraId="37BBA05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3402818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5F2F9E5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head;</w:t>
            </w:r>
          </w:p>
          <w:p w14:paraId="40DA2CF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1) {</w:t>
            </w:r>
          </w:p>
          <w:p w14:paraId="0CFC1D3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3EFA32E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1F80ADC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697728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125B1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&gt; 1) {</w:t>
            </w:r>
          </w:p>
          <w:p w14:paraId="2A3D99B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head = head-&gt;pNext;</w:t>
            </w:r>
          </w:p>
          <w:p w14:paraId="183DB2F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120809F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59725CA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35A824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244124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87D90F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642E706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warning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6499F24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(warning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0EFB09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6561F7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3102022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51A7DE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::clear()</w:t>
            </w:r>
          </w:p>
          <w:p w14:paraId="545CE3A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A95EF2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(Size) {</w:t>
            </w:r>
          </w:p>
          <w:p w14:paraId="35052C0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pop_front();</w:t>
            </w:r>
          </w:p>
          <w:p w14:paraId="2276AF2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E2973B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5749B89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23BECD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0FF91E5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30CBDB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7AD75A2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2AAF60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3ADD65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F04B95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counter = 0;</w:t>
            </w:r>
          </w:p>
          <w:p w14:paraId="13475AD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3746C8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(counter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473638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9BD597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01E82B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0D88DDA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counter++;</w:t>
            </w:r>
          </w:p>
          <w:p w14:paraId="56AC143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290D6A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next_item;</w:t>
            </w:r>
          </w:p>
          <w:p w14:paraId="2986A4F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current-&gt;data;</w:t>
            </w:r>
          </w:p>
          <w:p w14:paraId="2D74A18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E66930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(current-&gt;pNext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023A0E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swap;</w:t>
            </w:r>
          </w:p>
          <w:p w14:paraId="21E18A3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64809CB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swap = current-&gt;data;</w:t>
            </w:r>
          </w:p>
          <w:p w14:paraId="3509544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next_item;</w:t>
            </w:r>
          </w:p>
          <w:p w14:paraId="41F1FC6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next_item = swap;</w:t>
            </w:r>
          </w:p>
          <w:p w14:paraId="7B6DF85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4DD803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(next_item);</w:t>
            </w:r>
          </w:p>
          <w:p w14:paraId="008CB10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Size++;</w:t>
            </w:r>
          </w:p>
          <w:p w14:paraId="306EF98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C66C60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7DC7925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warning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6C45A74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72F095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28516A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76C307A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3090BE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::at(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7D1A50F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75A2035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63668C7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counter = 0;</w:t>
            </w:r>
          </w:p>
          <w:p w14:paraId="7026F70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1DF02C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(counter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379B03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current-&gt;data;</w:t>
            </w:r>
          </w:p>
          <w:p w14:paraId="6E69B20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7DF890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05991E0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counter++;</w:t>
            </w:r>
          </w:p>
          <w:p w14:paraId="5E219A6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A2D538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0;</w:t>
            </w:r>
          </w:p>
          <w:p w14:paraId="47EA7AB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973D24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B56759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7EE9D12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B08F6C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1F0A3E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7CC02B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{</w:t>
            </w:r>
          </w:p>
          <w:p w14:paraId="0891431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7C7483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32AE3D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0) pop_front();</w:t>
            </w:r>
          </w:p>
          <w:p w14:paraId="5F7371D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Size - 1) pop_back();</w:t>
            </w:r>
          </w:p>
          <w:p w14:paraId="6AE4256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D7C568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361179F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57803C7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 i++) {</w:t>
            </w:r>
          </w:p>
          <w:p w14:paraId="6D9D5FC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temp = temp-&gt;pNext;</w:t>
            </w:r>
          </w:p>
          <w:p w14:paraId="496F288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871E27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4099D8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FED745A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- 1; i++) {</w:t>
            </w:r>
          </w:p>
          <w:p w14:paraId="2395638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3518332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C6EEB0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current-&gt;pNext = temp-&gt;pNext;</w:t>
            </w:r>
          </w:p>
          <w:p w14:paraId="463A7A0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4C68315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439A56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Size--;</w:t>
            </w:r>
          </w:p>
          <w:p w14:paraId="428C4A1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03727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E4AB00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424F8E8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warning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011B9B4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B218CA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11E890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B7D035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5F5FEA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936B1D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::print_to_console()</w:t>
            </w:r>
          </w:p>
          <w:p w14:paraId="1251844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5C4BBB2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6058C06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7DB2B4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E19260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5D4BA7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2D01BAC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66808F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02CB1F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5DB3259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CB6172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::set(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30A31254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7B02EE3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A799BA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-&gt;head;</w:t>
            </w:r>
          </w:p>
          <w:p w14:paraId="66564B0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789768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&gt; Size - 1)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F95063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 i++) {</w:t>
            </w:r>
          </w:p>
          <w:p w14:paraId="631C386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current-&gt;pNext;</w:t>
            </w:r>
          </w:p>
          <w:p w14:paraId="4CACD21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D055E5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200946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4A361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090A082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warning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60E81E1B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3D7CC6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8C92FAF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937231D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34B07E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::isEmpty()</w:t>
            </w:r>
          </w:p>
          <w:p w14:paraId="7079C4E9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A8402C1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{</w:t>
            </w:r>
          </w:p>
          <w:p w14:paraId="056A6415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D8E356C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3A4482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06FCFF0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1C88FBA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E2A60B3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::push_front(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4ACC8D9E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461B10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.GetSize()-1; i &gt;= 0; i--) {</w:t>
            </w:r>
          </w:p>
          <w:p w14:paraId="52D13016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push_front(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.at(i));</w:t>
            </w:r>
          </w:p>
          <w:p w14:paraId="3E2E8DF7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B090BA2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5100398" w14:textId="77777777" w:rsidR="001F497F" w:rsidRDefault="001F497F" w:rsidP="001F497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CE11BBB" w14:textId="1266AB79" w:rsidR="00D02B94" w:rsidRPr="00D02B94" w:rsidRDefault="001F497F" w:rsidP="001F497F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#endif</w:t>
            </w:r>
          </w:p>
        </w:tc>
      </w:tr>
      <w:tr w:rsidR="00D02B94" w14:paraId="61B278FD" w14:textId="77777777" w:rsidTr="00D02B94">
        <w:tc>
          <w:tcPr>
            <w:tcW w:w="9345" w:type="dxa"/>
          </w:tcPr>
          <w:p w14:paraId="2CB97461" w14:textId="77777777"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14:paraId="3169DF84" w14:textId="77777777" w:rsidTr="00D02B94">
        <w:tc>
          <w:tcPr>
            <w:tcW w:w="9345" w:type="dxa"/>
          </w:tcPr>
          <w:p w14:paraId="07944345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5DE55241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"list.h"</w:t>
            </w:r>
          </w:p>
          <w:p w14:paraId="41917D8D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58A6052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89DD1F4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98C3EE7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main() {</w:t>
            </w:r>
          </w:p>
          <w:p w14:paraId="245605C7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3285F50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EDD4680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59E64615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721B8C8F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25EC5099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5DCC0CA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lst.push_back(4);</w:t>
            </w:r>
          </w:p>
          <w:p w14:paraId="30DD02F7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lst.push_back(5);</w:t>
            </w:r>
          </w:p>
          <w:p w14:paraId="29C781B1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lst.push_back(6);</w:t>
            </w:r>
          </w:p>
          <w:p w14:paraId="65C73379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lst1.push_back(1);</w:t>
            </w:r>
          </w:p>
          <w:p w14:paraId="260E906F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lst1.push_back(2);</w:t>
            </w:r>
          </w:p>
          <w:p w14:paraId="17C7C63F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lst1.push_back(3);</w:t>
            </w:r>
          </w:p>
          <w:p w14:paraId="660D2325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"Список 1:"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210A2E7D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lst.print_to_console();</w:t>
            </w:r>
          </w:p>
          <w:p w14:paraId="1EA64867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6C346CD5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"Список 2:"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32402A48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lst1.print_to_console();</w:t>
            </w:r>
          </w:p>
          <w:p w14:paraId="62A2CC38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1A8165CD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"Списки после обьединения:"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712B1AB3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1DAC2BD5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lst.print_to_console();</w:t>
            </w:r>
          </w:p>
          <w:p w14:paraId="711A45F2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7FA3E44" w14:textId="77777777" w:rsidR="006F1A15" w:rsidRDefault="006F1A15" w:rsidP="006F1A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5CC5F58C" w14:textId="76337929" w:rsidR="00D02B94" w:rsidRDefault="006F1A15" w:rsidP="006F1A15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</w:tc>
      </w:tr>
      <w:tr w:rsidR="00D02B94" w14:paraId="2247AD19" w14:textId="77777777" w:rsidTr="00D02B94">
        <w:tc>
          <w:tcPr>
            <w:tcW w:w="9345" w:type="dxa"/>
          </w:tcPr>
          <w:p w14:paraId="45B094C2" w14:textId="32064EC6" w:rsidR="00D02B94" w:rsidRPr="00D02B94" w:rsidRDefault="00F73CB9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Laba1test.cpp</w:t>
            </w:r>
          </w:p>
        </w:tc>
      </w:tr>
      <w:tr w:rsidR="00D02B94" w14:paraId="5F322298" w14:textId="77777777" w:rsidTr="00D02B94">
        <w:tc>
          <w:tcPr>
            <w:tcW w:w="9345" w:type="dxa"/>
          </w:tcPr>
          <w:p w14:paraId="5DB1CE0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"pch.h"</w:t>
            </w:r>
          </w:p>
          <w:p w14:paraId="093A423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"CppUnitTest.h"</w:t>
            </w:r>
          </w:p>
          <w:p w14:paraId="1B0AA64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"../1laba/list.h"</w:t>
            </w:r>
          </w:p>
          <w:p w14:paraId="029A908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Microsoft::VisualStudio::CppUnitTestFramework;</w:t>
            </w:r>
          </w:p>
          <w:p w14:paraId="7EA803A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EA111B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laba1Test</w:t>
            </w:r>
          </w:p>
          <w:p w14:paraId="543231A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4A719F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laba1Test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399C448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AFE4F3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9324FE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2A2FC64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(CreateTest)</w:t>
            </w:r>
          </w:p>
          <w:p w14:paraId="05D6739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F1CA9D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9AB817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0);</w:t>
            </w:r>
          </w:p>
          <w:p w14:paraId="23931B4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D89891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(PushBackEmptyTest)</w:t>
            </w:r>
          </w:p>
          <w:p w14:paraId="005C461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EF8BB7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73B998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47E5A4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1));</w:t>
            </w:r>
          </w:p>
          <w:p w14:paraId="1E59A45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0027BF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(PushBacknoEmptyTest)</w:t>
            </w:r>
          </w:p>
          <w:p w14:paraId="2A599A5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A8250F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4692CB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51E5FEB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7F68905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(lst.at(1) == 2)&amp;&amp;(lst.at(0)==1));</w:t>
            </w:r>
          </w:p>
          <w:p w14:paraId="69760A6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079350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(PushFrontEmpyTest)</w:t>
            </w:r>
          </w:p>
          <w:p w14:paraId="74F44F2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B8E07C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2CC369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lst.push_front(1);</w:t>
            </w:r>
          </w:p>
          <w:p w14:paraId="1F569FD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1)&amp;&amp;(lst.at(0)==1));</w:t>
            </w:r>
          </w:p>
          <w:p w14:paraId="593EA71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39CE8B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(PushFrontnoEmptyTest)</w:t>
            </w:r>
          </w:p>
          <w:p w14:paraId="459943C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3CAB83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30AA87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lst.push_front(1);</w:t>
            </w:r>
          </w:p>
          <w:p w14:paraId="3AECDE4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lst.push_front(2);</w:t>
            </w:r>
          </w:p>
          <w:p w14:paraId="2C19155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(lst.at(1) == 1) &amp;&amp; (lst.at(0) == 2));</w:t>
            </w:r>
          </w:p>
          <w:p w14:paraId="5954EE5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A47845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(PopBackEmptyTest)</w:t>
            </w:r>
          </w:p>
          <w:p w14:paraId="14AD2BE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279905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CA30A2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5C9955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117331A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B43AD1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3E54A07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F9C4C1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A20194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7C76632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4C5B48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(PopBackOneElemTest)</w:t>
            </w:r>
          </w:p>
          <w:p w14:paraId="0FAB096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F94083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D0BD30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9AAFA4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1F51182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0517F17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296907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(PopBackTest)</w:t>
            </w:r>
          </w:p>
          <w:p w14:paraId="6531B85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F7AC76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4401E9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0AE384B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566465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lst.pop_back();</w:t>
            </w:r>
          </w:p>
          <w:p w14:paraId="4FA5D28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1)&amp;&amp;(lst.at(0)==1));</w:t>
            </w:r>
          </w:p>
          <w:p w14:paraId="278B154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DBB5AF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(PopFrontEmptyTest)</w:t>
            </w:r>
          </w:p>
          <w:p w14:paraId="379EB03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DDA338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6F8635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207E68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1422E44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99BD2C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09F2007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408F62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6D8FC7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4D5AD63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DA076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(PopFrontOneElemTest)</w:t>
            </w:r>
          </w:p>
          <w:p w14:paraId="3759DB9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D4946E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4F31139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28C91FE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46D9ECE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31617FA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46A220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(PopFrontTest)</w:t>
            </w:r>
          </w:p>
          <w:p w14:paraId="76A9090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DCCA6F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F2D2B0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2D80C8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756542E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lst.pop_front();</w:t>
            </w:r>
          </w:p>
          <w:p w14:paraId="48C36F2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2));</w:t>
            </w:r>
          </w:p>
          <w:p w14:paraId="0C8D0F7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A96A38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(InsertEmptySecondIndexTest) {</w:t>
            </w:r>
          </w:p>
          <w:p w14:paraId="200BD8A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182F5A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817CF7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1);</w:t>
            </w:r>
          </w:p>
          <w:p w14:paraId="647F6F2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7D8563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116F735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BA791E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6958D4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1259E3E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D88686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(InsertEmptyFirstIndexTest) {</w:t>
            </w:r>
          </w:p>
          <w:p w14:paraId="151A620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02F973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2CC9B9D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0);</w:t>
            </w:r>
          </w:p>
          <w:p w14:paraId="51EADC7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A18DB5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66A4243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20F7E3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76920E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4720F8F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6FCFA6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(InsertFirstIndexTest) {</w:t>
            </w:r>
          </w:p>
          <w:p w14:paraId="421ED18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35903E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78F7A94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lst.insert(2, 0);</w:t>
            </w:r>
          </w:p>
          <w:p w14:paraId="50260C5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2));</w:t>
            </w:r>
          </w:p>
          <w:p w14:paraId="5EB54A7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BF77D2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(InsertLastIndexTest) {</w:t>
            </w:r>
          </w:p>
          <w:p w14:paraId="1089B9B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EA61B9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57C2FB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84049F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lst.insert(3, 1);</w:t>
            </w:r>
          </w:p>
          <w:p w14:paraId="3563511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(lst.at(1) == 3));</w:t>
            </w:r>
          </w:p>
          <w:p w14:paraId="3E29D11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546557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(InsertMiddleIndexTest) {</w:t>
            </w:r>
          </w:p>
          <w:p w14:paraId="564A6DD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065556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A8A515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3760742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0A546E0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lst.push_back(4);</w:t>
            </w:r>
          </w:p>
          <w:p w14:paraId="640D0FE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lst.push_back(5);</w:t>
            </w:r>
          </w:p>
          <w:p w14:paraId="6427EE3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lst.insert(10, 2);</w:t>
            </w:r>
          </w:p>
          <w:p w14:paraId="6AEA203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6) &amp;&amp; (lst.at(2) == 10));</w:t>
            </w:r>
          </w:p>
          <w:p w14:paraId="32E2202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7F8CAC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(AtTest) {</w:t>
            </w:r>
          </w:p>
          <w:p w14:paraId="0E8897E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939323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2476C8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91A372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5DC2A60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index = lst.at(2);</w:t>
            </w:r>
          </w:p>
          <w:p w14:paraId="0F68A36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::IsTrue(index = 3);</w:t>
            </w:r>
          </w:p>
          <w:p w14:paraId="3C52659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01109C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(RemoveEmptyFirstIndex) {</w:t>
            </w:r>
          </w:p>
          <w:p w14:paraId="68B11E0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DD9498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3E7BF1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lst.remove(0);</w:t>
            </w:r>
          </w:p>
          <w:p w14:paraId="2C9A2AB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165C77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28A2B67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53DD11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F8B102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04F6CBB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AF1B30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(RemoveFirstIndex) {</w:t>
            </w:r>
          </w:p>
          <w:p w14:paraId="756EBA7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33F4184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365567A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lst.remove(0);</w:t>
            </w:r>
          </w:p>
          <w:p w14:paraId="0575C95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12BA8C8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9AE53D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(RemoveunRealIndexinEmptyIndex) {</w:t>
            </w:r>
          </w:p>
          <w:p w14:paraId="4FD414E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633F1E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1D35BD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lst.remove(2);</w:t>
            </w:r>
          </w:p>
          <w:p w14:paraId="04783BA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3952DA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5D04BA5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196DFD5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B9DBD7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5D7B430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CC7E6A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(RemoveunRealIndexTest) {</w:t>
            </w:r>
          </w:p>
          <w:p w14:paraId="7BE8261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40B7FD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833B89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33C504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0BE0266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lst.remove(2);</w:t>
            </w:r>
          </w:p>
          <w:p w14:paraId="312D43B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8C5DB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13F4D85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331CD37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3E9E6E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1) &amp;&amp; (lst.at(1) == 2));</w:t>
            </w:r>
          </w:p>
          <w:p w14:paraId="6F4C283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7AFF9B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(GetSizeEmptyTest) {</w:t>
            </w:r>
          </w:p>
          <w:p w14:paraId="150C71D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9784F6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0);</w:t>
            </w:r>
          </w:p>
          <w:p w14:paraId="378BC7E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881222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(GetSizeTest) {</w:t>
            </w:r>
          </w:p>
          <w:p w14:paraId="5D07998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799400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D396B8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3EDE51D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::IsTrue(lst.GetSize() == 2);</w:t>
            </w:r>
          </w:p>
          <w:p w14:paraId="71F56E8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F9D31D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(ClearTest) {</w:t>
            </w:r>
          </w:p>
          <w:p w14:paraId="7C8CE89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44C364E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17021A5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6B8D56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lst.clear();</w:t>
            </w:r>
          </w:p>
          <w:p w14:paraId="3BDF451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0)&amp;&amp;(lst.at(0)==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7F6AE63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30F8C4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(SetunRealIndexTest) {</w:t>
            </w:r>
          </w:p>
          <w:p w14:paraId="46862D3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482004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2A52A24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3F29486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2DCA740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lst.set(3, 2);</w:t>
            </w:r>
          </w:p>
          <w:p w14:paraId="4AD0F7C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DBE1D4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1175148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"Wrong Index!"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3A1C86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090E75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2)&amp;&amp;(lst.at(0)==1)&amp;&amp;(lst.at(1)==2));</w:t>
            </w:r>
          </w:p>
          <w:p w14:paraId="5207ADA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B9CB5B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(SetEmptyIndexTest) {</w:t>
            </w:r>
          </w:p>
          <w:p w14:paraId="15F4ADB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66B9E73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04E8856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lst.set(3, 2);</w:t>
            </w:r>
          </w:p>
          <w:p w14:paraId="6753428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02CC53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 {</w:t>
            </w:r>
          </w:p>
          <w:p w14:paraId="50956B1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"List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F3B764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73661B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7C50232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960FE9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(SetFirstIndexTest) {</w:t>
            </w:r>
          </w:p>
          <w:p w14:paraId="09147B1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1C3FC9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06BD629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lst.set(0, 3);</w:t>
            </w:r>
          </w:p>
          <w:p w14:paraId="2A7C87A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1) &amp;&amp; (lst.at(0) == 3));</w:t>
            </w:r>
          </w:p>
          <w:p w14:paraId="066C3BF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144BAE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(SetLastIndexTest) {</w:t>
            </w:r>
          </w:p>
          <w:p w14:paraId="44C34A1F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12FF5A1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692ECBB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34AE6C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2B84475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lst.set(2, 5);</w:t>
            </w:r>
          </w:p>
          <w:p w14:paraId="0CB0E54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(lst.at(0) == 1)&amp;&amp;(lst.at(1)==2)&amp;&amp;(lst.at(2)==5));</w:t>
            </w:r>
          </w:p>
          <w:p w14:paraId="79581853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3AA11F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(isEmptynoEmptyTest) {</w:t>
            </w:r>
          </w:p>
          <w:p w14:paraId="6E7F8365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CE0BE0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lst.push_back(1);</w:t>
            </w:r>
          </w:p>
          <w:p w14:paraId="44E670E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::IsTrue(lst.isEmpty()==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786126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D7CD40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(isEmptyTest) {</w:t>
            </w:r>
          </w:p>
          <w:p w14:paraId="48DE1B5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0BCC489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::IsTrue(lst.isEmpty()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370A0DE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7C4BF4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(PushFrontListTest) {</w:t>
            </w:r>
          </w:p>
          <w:p w14:paraId="71EA9E2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50C2CB3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5BFBA12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5F612AC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2DB3128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lst1.push_back(1);</w:t>
            </w:r>
          </w:p>
          <w:p w14:paraId="49DB612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02BA67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3) &amp;&amp; (lst.at(0) == 1) &amp;&amp; (lst.at(1) == 2) &amp;&amp; (lst.at(2) == 3));</w:t>
            </w:r>
          </w:p>
          <w:p w14:paraId="259CB4D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7D143C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(PushFrontListSecondEmptyTest) {</w:t>
            </w:r>
          </w:p>
          <w:p w14:paraId="02227567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EFE9BCC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08ABE7D6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lst.push_back(2);</w:t>
            </w:r>
          </w:p>
          <w:p w14:paraId="45E9B79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lst.push_back(3);</w:t>
            </w:r>
          </w:p>
          <w:p w14:paraId="3233D95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A25CA22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 &amp;&amp; (lst.at(1) == 3));</w:t>
            </w:r>
          </w:p>
          <w:p w14:paraId="66C8209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696269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(PushFrontListFirstEmptyTest) {</w:t>
            </w:r>
          </w:p>
          <w:p w14:paraId="6952D5A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29DC4CD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037D1C7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lst1.push_back(2);</w:t>
            </w:r>
          </w:p>
          <w:p w14:paraId="71B9CFD4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lst1.push_back(3);</w:t>
            </w:r>
          </w:p>
          <w:p w14:paraId="0066E69D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6A9CC6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::IsTrue((lst.GetSize() == 2) &amp;&amp; (lst.at(0) == 2) &amp;&amp; (lst.at(1) == 3));</w:t>
            </w:r>
          </w:p>
          <w:p w14:paraId="3B13948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936436A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(PushFrontListEmptyTest) {</w:t>
            </w:r>
          </w:p>
          <w:p w14:paraId="31C525EE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lst;</w:t>
            </w:r>
          </w:p>
          <w:p w14:paraId="734CEF0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lst1;</w:t>
            </w:r>
          </w:p>
          <w:p w14:paraId="6979E78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lst.push_front(lst1);</w:t>
            </w:r>
          </w:p>
          <w:p w14:paraId="04B340AB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::IsTrue((lst.GetSize() == 0) &amp;&amp; (lst.at(0)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));</w:t>
            </w:r>
          </w:p>
          <w:p w14:paraId="6BC49CD0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0C0B658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C2045A1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6D1C0E79" w14:textId="77777777" w:rsidR="00E21007" w:rsidRDefault="00E21007" w:rsidP="00E2100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D61E243" w14:textId="5CCA76E9" w:rsidR="00D02B94" w:rsidRPr="00D02B94" w:rsidRDefault="00D02B94" w:rsidP="004C7B9F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2165FD9C" w14:textId="77777777" w:rsidR="00D02B94" w:rsidRDefault="00D02B94" w:rsidP="00D02B94">
      <w:pPr>
        <w:pStyle w:val="1"/>
      </w:pPr>
      <w:bookmarkStart w:id="3" w:name="_Toc55082724"/>
      <w:r>
        <w:lastRenderedPageBreak/>
        <w:t>Пример работы</w:t>
      </w:r>
      <w:bookmarkEnd w:id="3"/>
    </w:p>
    <w:p w14:paraId="60BEFBB9" w14:textId="2A6EF550" w:rsidR="00D02B94" w:rsidRDefault="00CA70D0" w:rsidP="00D02B94">
      <w:pPr>
        <w:pStyle w:val="a5"/>
        <w:jc w:val="center"/>
      </w:pPr>
      <w:r>
        <w:rPr>
          <w:noProof/>
        </w:rPr>
        <w:drawing>
          <wp:inline distT="0" distB="0" distL="0" distR="0" wp14:anchorId="4019027C" wp14:editId="0051370C">
            <wp:extent cx="3465073" cy="15811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55" cy="15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CEF0" w14:textId="222B98D0" w:rsidR="00D02B94" w:rsidRDefault="00CA70D0" w:rsidP="00D02B9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C34B8E0" wp14:editId="4BF8C85E">
            <wp:extent cx="3505200" cy="645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81CA" w14:textId="77777777" w:rsidR="00D02B94" w:rsidRDefault="00D02B94" w:rsidP="00D02B94">
      <w:pPr>
        <w:pStyle w:val="1"/>
      </w:pPr>
      <w:bookmarkStart w:id="4" w:name="_Toc55082725"/>
      <w:r>
        <w:t>Вывод</w:t>
      </w:r>
      <w:bookmarkEnd w:id="4"/>
    </w:p>
    <w:p w14:paraId="1F55E97E" w14:textId="77777777" w:rsidR="00D02B94" w:rsidRPr="00D02B94" w:rsidRDefault="00D02B94" w:rsidP="00D02B94">
      <w:r>
        <w:t xml:space="preserve">При выполнении данной лабораторной работы я познакомился с модульным тестированием </w:t>
      </w:r>
      <w:r w:rsidR="00F61841">
        <w:t xml:space="preserve">написанного кода. </w:t>
      </w:r>
    </w:p>
    <w:sectPr w:rsidR="00D02B94" w:rsidRPr="00D02B94" w:rsidSect="00F6184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8B576" w14:textId="77777777" w:rsidR="00293EE2" w:rsidRDefault="00293EE2" w:rsidP="00F61841">
      <w:pPr>
        <w:spacing w:line="240" w:lineRule="auto"/>
      </w:pPr>
      <w:r>
        <w:separator/>
      </w:r>
    </w:p>
  </w:endnote>
  <w:endnote w:type="continuationSeparator" w:id="0">
    <w:p w14:paraId="16296D01" w14:textId="77777777" w:rsidR="00293EE2" w:rsidRDefault="00293EE2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9941546"/>
      <w:docPartObj>
        <w:docPartGallery w:val="Page Numbers (Bottom of Page)"/>
        <w:docPartUnique/>
      </w:docPartObj>
    </w:sdtPr>
    <w:sdtEndPr/>
    <w:sdtContent>
      <w:p w14:paraId="40BA9C61" w14:textId="77777777" w:rsidR="000503D4" w:rsidRDefault="000503D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20E06AF" w14:textId="77777777" w:rsidR="000503D4" w:rsidRDefault="000503D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553E" w14:textId="77777777" w:rsidR="00293EE2" w:rsidRDefault="00293EE2" w:rsidP="00F61841">
      <w:pPr>
        <w:spacing w:line="240" w:lineRule="auto"/>
      </w:pPr>
      <w:r>
        <w:separator/>
      </w:r>
    </w:p>
  </w:footnote>
  <w:footnote w:type="continuationSeparator" w:id="0">
    <w:p w14:paraId="0F78EC96" w14:textId="77777777" w:rsidR="00293EE2" w:rsidRDefault="00293EE2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27"/>
    <w:rsid w:val="000503D4"/>
    <w:rsid w:val="001E37D0"/>
    <w:rsid w:val="001F497F"/>
    <w:rsid w:val="0027090F"/>
    <w:rsid w:val="00293EE2"/>
    <w:rsid w:val="004C7B9F"/>
    <w:rsid w:val="004F4564"/>
    <w:rsid w:val="00503E3E"/>
    <w:rsid w:val="00525E9F"/>
    <w:rsid w:val="00572C77"/>
    <w:rsid w:val="005953CE"/>
    <w:rsid w:val="005E194D"/>
    <w:rsid w:val="006F1A15"/>
    <w:rsid w:val="007770A5"/>
    <w:rsid w:val="008532D3"/>
    <w:rsid w:val="00886452"/>
    <w:rsid w:val="00901FCD"/>
    <w:rsid w:val="00950AB9"/>
    <w:rsid w:val="009604CC"/>
    <w:rsid w:val="00B2382D"/>
    <w:rsid w:val="00B873BA"/>
    <w:rsid w:val="00BA5D27"/>
    <w:rsid w:val="00C86195"/>
    <w:rsid w:val="00CA70D0"/>
    <w:rsid w:val="00D01C43"/>
    <w:rsid w:val="00D02B94"/>
    <w:rsid w:val="00DA1132"/>
    <w:rsid w:val="00E1304F"/>
    <w:rsid w:val="00E21007"/>
    <w:rsid w:val="00E517D5"/>
    <w:rsid w:val="00F61841"/>
    <w:rsid w:val="00F70BA3"/>
    <w:rsid w:val="00F73CB9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5092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3E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E3E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E3E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3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503E3E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503E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503E3E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503E3E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F54B-6CFF-4148-8972-26C853FE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Default.docx</Template>
  <TotalTime>339</TotalTime>
  <Pages>15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Горбанев</cp:lastModifiedBy>
  <cp:revision>20</cp:revision>
  <dcterms:created xsi:type="dcterms:W3CDTF">2020-10-31T20:27:00Z</dcterms:created>
  <dcterms:modified xsi:type="dcterms:W3CDTF">2020-11-06T12:57:00Z</dcterms:modified>
</cp:coreProperties>
</file>